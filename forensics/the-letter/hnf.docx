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2139" w14:textId="144F0B76" w:rsidR="00DB2D0D" w:rsidRDefault="00D33F9F">
      <w:pPr>
        <w:pStyle w:val="Date"/>
      </w:pPr>
      <w:r>
        <w:t>September 24, 2018</w:t>
      </w:r>
    </w:p>
    <w:p w14:paraId="7E176FEE" w14:textId="6AA70C3C" w:rsidR="00DB2D0D" w:rsidRDefault="00D33F9F">
      <w:pPr>
        <w:pStyle w:val="Salutation"/>
      </w:pPr>
      <w:r>
        <w:t>Mr Leong</w:t>
      </w:r>
    </w:p>
    <w:p w14:paraId="642DF0B3" w14:textId="2C1F88A3" w:rsidR="00DB2D0D" w:rsidRDefault="00D33F9F">
      <w:pPr>
        <w:pStyle w:val="Address"/>
      </w:pPr>
      <w:r>
        <w:t>1o2 Lorem Rd | 666102</w:t>
      </w:r>
    </w:p>
    <w:p w14:paraId="007D6A03" w14:textId="610A20F2" w:rsidR="00DB2D0D" w:rsidRDefault="00D33F9F" w:rsidP="00D33F9F">
      <w:r>
        <w:t xml:space="preserve">Dear </w:t>
      </w:r>
      <w:proofErr w:type="spellStart"/>
      <w:r>
        <w:t>Mr</w:t>
      </w:r>
      <w:proofErr w:type="spellEnd"/>
      <w:r>
        <w:t xml:space="preserve"> Leong, I am writing you this letter to convey a secret message that I cannot trust to be sent over the internet. Hence, I delivered this letter myself. The main topic of this letter would be the find our next target. Once you have a target, let me know. I am ready to move.</w:t>
      </w:r>
    </w:p>
    <w:sdt>
      <w:sdtPr>
        <w:id w:val="-1894884102"/>
        <w:placeholder>
          <w:docPart w:val="6241AB174F495548AB656233A7D79D4C"/>
        </w:placeholder>
        <w:showingPlcHdr/>
        <w15:appearance w15:val="hidden"/>
      </w:sdtPr>
      <w:sdtEndPr/>
      <w:sdtContent>
        <w:p w14:paraId="6658A09F" w14:textId="77777777" w:rsidR="00DB2D0D" w:rsidRDefault="00905ED4">
          <w:pPr>
            <w:pStyle w:val="Closing"/>
          </w:pPr>
          <w:r>
            <w:t>Sincerely,</w:t>
          </w:r>
        </w:p>
      </w:sdtContent>
    </w:sdt>
    <w:p w14:paraId="7116E20E" w14:textId="628B93FA" w:rsidR="00DB2D0D" w:rsidRDefault="00D33F9F">
      <w:pPr>
        <w:pStyle w:val="Signature"/>
      </w:pPr>
      <w:r>
        <w:t>Jessie</w:t>
      </w:r>
    </w:p>
    <w:p w14:paraId="1E6B9815" w14:textId="5526CAF9" w:rsidR="00402B28" w:rsidRPr="00402B28" w:rsidRDefault="00402B28" w:rsidP="00402B28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402B28">
        <w:rPr>
          <w:rFonts w:ascii="Times New Roman" w:eastAsia="Times New Roman" w:hAnsi="Times New Roman" w:cs="Times New Roman"/>
          <w:color w:val="auto"/>
          <w:lang w:val="en-SG" w:eastAsia="zh-CN"/>
        </w:rPr>
        <w:fldChar w:fldCharType="begin"/>
      </w:r>
      <w:r w:rsidRPr="00402B28">
        <w:rPr>
          <w:rFonts w:ascii="Times New Roman" w:eastAsia="Times New Roman" w:hAnsi="Times New Roman" w:cs="Times New Roman"/>
          <w:color w:val="auto"/>
          <w:lang w:val="en-SG" w:eastAsia="zh-CN"/>
        </w:rPr>
        <w:instrText xml:space="preserve"> INCLUDEPICTURE "https://www.hoax-slayer.com/images/really-bad-virus-warning.jpg" \* MERGEFORMATINET </w:instrText>
      </w:r>
      <w:r w:rsidRPr="00402B28">
        <w:rPr>
          <w:rFonts w:ascii="Times New Roman" w:eastAsia="Times New Roman" w:hAnsi="Times New Roman" w:cs="Times New Roman"/>
          <w:color w:val="auto"/>
          <w:lang w:val="en-SG" w:eastAsia="zh-CN"/>
        </w:rPr>
        <w:fldChar w:fldCharType="separate"/>
      </w:r>
      <w:bookmarkStart w:id="0" w:name="_GoBack"/>
      <w:r w:rsidRPr="00402B28">
        <w:rPr>
          <w:rFonts w:ascii="Times New Roman" w:eastAsia="Times New Roman" w:hAnsi="Times New Roman" w:cs="Times New Roman"/>
          <w:noProof/>
          <w:color w:val="auto"/>
          <w:lang w:val="en-SG" w:eastAsia="zh-CN"/>
        </w:rPr>
        <w:drawing>
          <wp:inline distT="0" distB="0" distL="0" distR="0" wp14:anchorId="4C45A4B9" wp14:editId="26CD271F">
            <wp:extent cx="1567543" cy="1567543"/>
            <wp:effectExtent l="0" t="0" r="0" b="0"/>
            <wp:docPr id="1" name="Picture 1" descr="Encrypted vector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rypted vector bad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333" cy="158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02B28">
        <w:rPr>
          <w:rFonts w:ascii="Times New Roman" w:eastAsia="Times New Roman" w:hAnsi="Times New Roman" w:cs="Times New Roman"/>
          <w:color w:val="auto"/>
          <w:lang w:val="en-SG" w:eastAsia="zh-CN"/>
        </w:rPr>
        <w:fldChar w:fldCharType="end"/>
      </w:r>
    </w:p>
    <w:p w14:paraId="56928C07" w14:textId="77777777" w:rsidR="00402B28" w:rsidRDefault="00402B28">
      <w:pPr>
        <w:pStyle w:val="Signature"/>
      </w:pPr>
    </w:p>
    <w:sectPr w:rsidR="00402B28">
      <w:footerReference w:type="default" r:id="rId10"/>
      <w:footerReference w:type="first" r:id="rId11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DA7EF" w14:textId="77777777" w:rsidR="008379E5" w:rsidRDefault="008379E5">
      <w:pPr>
        <w:spacing w:before="0" w:after="0" w:line="240" w:lineRule="auto"/>
      </w:pPr>
      <w:r>
        <w:separator/>
      </w:r>
    </w:p>
    <w:p w14:paraId="0E00791C" w14:textId="77777777" w:rsidR="008379E5" w:rsidRDefault="008379E5"/>
    <w:p w14:paraId="4332CF42" w14:textId="77777777" w:rsidR="008379E5" w:rsidRDefault="008379E5"/>
    <w:p w14:paraId="0F45F7A3" w14:textId="77777777" w:rsidR="008379E5" w:rsidRDefault="008379E5"/>
  </w:endnote>
  <w:endnote w:type="continuationSeparator" w:id="0">
    <w:p w14:paraId="6A7F9205" w14:textId="77777777" w:rsidR="008379E5" w:rsidRDefault="008379E5">
      <w:pPr>
        <w:spacing w:before="0" w:after="0" w:line="240" w:lineRule="auto"/>
      </w:pPr>
      <w:r>
        <w:continuationSeparator/>
      </w:r>
    </w:p>
    <w:p w14:paraId="3B11BA22" w14:textId="77777777" w:rsidR="008379E5" w:rsidRDefault="008379E5"/>
    <w:p w14:paraId="321E8EE8" w14:textId="77777777" w:rsidR="008379E5" w:rsidRDefault="008379E5"/>
    <w:p w14:paraId="595D2AFA" w14:textId="77777777" w:rsidR="008379E5" w:rsidRDefault="00837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53409" w14:textId="77777777" w:rsidR="00DB2D0D" w:rsidRDefault="00905E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9EFE" w14:textId="77777777" w:rsidR="00DB2D0D" w:rsidRDefault="008379E5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905ED4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C251" w14:textId="77777777" w:rsidR="008379E5" w:rsidRDefault="008379E5">
      <w:pPr>
        <w:spacing w:before="0" w:after="0" w:line="240" w:lineRule="auto"/>
      </w:pPr>
      <w:r>
        <w:separator/>
      </w:r>
    </w:p>
    <w:p w14:paraId="0D8B58D9" w14:textId="77777777" w:rsidR="008379E5" w:rsidRDefault="008379E5"/>
    <w:p w14:paraId="35DC31E2" w14:textId="77777777" w:rsidR="008379E5" w:rsidRDefault="008379E5"/>
    <w:p w14:paraId="5B7275A7" w14:textId="77777777" w:rsidR="008379E5" w:rsidRDefault="008379E5"/>
  </w:footnote>
  <w:footnote w:type="continuationSeparator" w:id="0">
    <w:p w14:paraId="33977967" w14:textId="77777777" w:rsidR="008379E5" w:rsidRDefault="008379E5">
      <w:pPr>
        <w:spacing w:before="0" w:after="0" w:line="240" w:lineRule="auto"/>
      </w:pPr>
      <w:r>
        <w:continuationSeparator/>
      </w:r>
    </w:p>
    <w:p w14:paraId="551932F1" w14:textId="77777777" w:rsidR="008379E5" w:rsidRDefault="008379E5"/>
    <w:p w14:paraId="42C42F2D" w14:textId="77777777" w:rsidR="008379E5" w:rsidRDefault="008379E5"/>
    <w:p w14:paraId="7B52B333" w14:textId="77777777" w:rsidR="008379E5" w:rsidRDefault="008379E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0B"/>
    <w:rsid w:val="00402B28"/>
    <w:rsid w:val="008379E5"/>
    <w:rsid w:val="00905ED4"/>
    <w:rsid w:val="00D33F9F"/>
    <w:rsid w:val="00DB2D0D"/>
    <w:rsid w:val="00F9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4855"/>
  <w15:chartTrackingRefBased/>
  <w15:docId w15:val="{8D38CD7B-30A1-1A45-B581-1C5315A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iner/Library/Containers/com.microsoft.Word/Data/Library/Application%20Support/Microsoft/Office/16.0/DTS/en-US%7bF79DAEEB-32B6-264F-8FC5-A930F628767A%7d/%7bB2FA434F-069F-B944-9AF9-B349AD6DD5CD%7dtf100020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1AB174F495548AB656233A7D79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4B21-B61D-794E-9C3E-DDD25C7E4951}"/>
      </w:docPartPr>
      <w:docPartBody>
        <w:p w:rsidR="00325FB9" w:rsidRDefault="004A3BDA">
          <w:pPr>
            <w:pStyle w:val="6241AB174F495548AB656233A7D79D4C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A"/>
    <w:rsid w:val="00325FB9"/>
    <w:rsid w:val="0045400F"/>
    <w:rsid w:val="004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A3FFB14DF634F83284E286F396D61">
    <w:name w:val="1C9A3FFB14DF634F83284E286F396D61"/>
  </w:style>
  <w:style w:type="paragraph" w:customStyle="1" w:styleId="328E40818B07C149A4CF92121B9B0204">
    <w:name w:val="328E40818B07C149A4CF92121B9B0204"/>
  </w:style>
  <w:style w:type="paragraph" w:customStyle="1" w:styleId="ABD57DDDF3760E43AD0517D7D5AC3BC5">
    <w:name w:val="ABD57DDDF3760E43AD0517D7D5AC3BC5"/>
  </w:style>
  <w:style w:type="paragraph" w:customStyle="1" w:styleId="99E7F0487B17C14EAF466A9E5C363020">
    <w:name w:val="99E7F0487B17C14EAF466A9E5C363020"/>
  </w:style>
  <w:style w:type="paragraph" w:customStyle="1" w:styleId="6241AB174F495548AB656233A7D79D4C">
    <w:name w:val="6241AB174F495548AB656233A7D79D4C"/>
  </w:style>
  <w:style w:type="paragraph" w:customStyle="1" w:styleId="CCB74345D3CE394E93E446CB530A1B91">
    <w:name w:val="CCB74345D3CE394E93E446CB530A1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{B2FA434F-069F-B944-9AF9-B349AD6DD5CD}tf10002073.dotx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2018-09-24T00:38:00Z</dcterms:created>
  <dcterms:modified xsi:type="dcterms:W3CDTF">2018-09-24T00:45:00Z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